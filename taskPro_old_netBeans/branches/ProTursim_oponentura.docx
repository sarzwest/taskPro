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59" w:rsidRDefault="00E51859" w:rsidP="00E51859">
      <w:pPr>
        <w:jc w:val="center"/>
      </w:pPr>
      <w:r>
        <w:tab/>
      </w:r>
      <w:bookmarkStart w:id="0" w:name="_GoBack"/>
      <w:bookmarkEnd w:id="0"/>
    </w:p>
    <w:p w:rsidR="00E51859" w:rsidRDefault="00E51859" w:rsidP="00E51859">
      <w:pPr>
        <w:jc w:val="center"/>
      </w:pPr>
    </w:p>
    <w:p w:rsidR="00E51859" w:rsidRDefault="00E51859" w:rsidP="00E51859">
      <w:pPr>
        <w:jc w:val="center"/>
      </w:pPr>
    </w:p>
    <w:p w:rsidR="00E51859" w:rsidRDefault="00E51859" w:rsidP="00E51859">
      <w:pPr>
        <w:jc w:val="center"/>
      </w:pPr>
    </w:p>
    <w:p w:rsidR="00E51859" w:rsidRDefault="00E51859" w:rsidP="00E51859">
      <w:pPr>
        <w:jc w:val="center"/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 xml:space="preserve">Systém pro zadávání a vyzvedávání úkolů – </w:t>
      </w:r>
      <w:proofErr w:type="spellStart"/>
      <w:r>
        <w:rPr>
          <w:color w:val="E36C0A" w:themeColor="accent6" w:themeShade="BF"/>
          <w:sz w:val="40"/>
          <w:szCs w:val="40"/>
        </w:rPr>
        <w:t>TaskPro</w:t>
      </w:r>
      <w:proofErr w:type="spellEnd"/>
    </w:p>
    <w:p w:rsidR="00E51859" w:rsidRDefault="00E51859" w:rsidP="00E51859">
      <w:pPr>
        <w:jc w:val="center"/>
        <w:rPr>
          <w:color w:val="E36C0A" w:themeColor="accent6" w:themeShade="BF"/>
          <w:sz w:val="40"/>
          <w:szCs w:val="40"/>
        </w:rPr>
      </w:pPr>
      <w:r>
        <w:rPr>
          <w:color w:val="E36C0A" w:themeColor="accent6" w:themeShade="BF"/>
          <w:sz w:val="40"/>
          <w:szCs w:val="40"/>
        </w:rPr>
        <w:t xml:space="preserve">Oponentura projektu </w:t>
      </w:r>
      <w:proofErr w:type="spellStart"/>
      <w:r>
        <w:rPr>
          <w:color w:val="E36C0A" w:themeColor="accent6" w:themeShade="BF"/>
          <w:sz w:val="40"/>
          <w:szCs w:val="40"/>
        </w:rPr>
        <w:t>ProTurism</w:t>
      </w:r>
      <w:proofErr w:type="spellEnd"/>
      <w:r>
        <w:rPr>
          <w:color w:val="E36C0A" w:themeColor="accent6" w:themeShade="BF"/>
          <w:sz w:val="40"/>
          <w:szCs w:val="40"/>
        </w:rPr>
        <w:t xml:space="preserve"> – Webový portál pro turisty</w:t>
      </w:r>
    </w:p>
    <w:p w:rsidR="00E51859" w:rsidRPr="00E51859" w:rsidRDefault="00E51859" w:rsidP="00E51859">
      <w:pPr>
        <w:rPr>
          <w:lang w:eastAsia="en-US"/>
        </w:rPr>
      </w:pPr>
    </w:p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/>
    <w:p w:rsidR="00E51859" w:rsidRDefault="00E51859" w:rsidP="00E51859">
      <w:r w:rsidRPr="001C0DA5">
        <w:rPr>
          <w:color w:val="4F81BD" w:themeColor="accent1"/>
        </w:rPr>
        <w:t>Vypracovali:</w:t>
      </w:r>
      <w:r>
        <w:br/>
      </w:r>
      <w:proofErr w:type="spellStart"/>
      <w:r>
        <w:t>Linh</w:t>
      </w:r>
      <w:proofErr w:type="spellEnd"/>
    </w:p>
    <w:p w:rsidR="00E51859" w:rsidRDefault="00E51859" w:rsidP="00E51859">
      <w:r>
        <w:rPr>
          <w:color w:val="4F81BD" w:themeColor="accent1"/>
        </w:rPr>
        <w:t>Konečná grafická úprava</w:t>
      </w:r>
      <w:r w:rsidRPr="001C0DA5">
        <w:rPr>
          <w:color w:val="4F81BD" w:themeColor="accent1"/>
        </w:rPr>
        <w:t>:</w:t>
      </w:r>
      <w:r>
        <w:br/>
        <w:t>Martin Tomášek</w:t>
      </w:r>
    </w:p>
    <w:p w:rsidR="00E51859" w:rsidRDefault="00E51859" w:rsidP="00E51859">
      <w:r>
        <w:rPr>
          <w:color w:val="4F81BD" w:themeColor="accent1"/>
        </w:rPr>
        <w:t xml:space="preserve">Kontakt: </w:t>
      </w:r>
      <w:hyperlink r:id="rId6" w:history="1">
        <w:r w:rsidRPr="00F83AFD">
          <w:rPr>
            <w:rStyle w:val="Hypertextovodkaz"/>
          </w:rPr>
          <w:t>tomasma5@fel.cvut.cz</w:t>
        </w:r>
      </w:hyperlink>
      <w:r>
        <w:rPr>
          <w:color w:val="4F81BD" w:themeColor="accent1"/>
        </w:rPr>
        <w:t xml:space="preserve"> , </w:t>
      </w:r>
      <w:hyperlink r:id="rId7" w:history="1">
        <w:r w:rsidRPr="00F83AFD">
          <w:rPr>
            <w:rStyle w:val="Hypertextovodkaz"/>
          </w:rPr>
          <w:t>martin@toms-cz.com</w:t>
        </w:r>
      </w:hyperlink>
      <w:r>
        <w:rPr>
          <w:color w:val="4F81BD" w:themeColor="accent1"/>
        </w:rPr>
        <w:br/>
        <w:t xml:space="preserve">Supervizor: </w:t>
      </w:r>
      <w:r>
        <w:t>Tomáš Č</w:t>
      </w:r>
      <w:r w:rsidRPr="001C0DA5">
        <w:t>erný</w:t>
      </w:r>
      <w:r>
        <w:rPr>
          <w:color w:val="4F81BD" w:themeColor="accent1"/>
        </w:rPr>
        <w:br/>
        <w:t xml:space="preserve">Zkratka projektu: </w:t>
      </w:r>
      <w:proofErr w:type="spellStart"/>
      <w:r>
        <w:t>TaskPro</w:t>
      </w:r>
      <w:proofErr w:type="spellEnd"/>
      <w:r>
        <w:rPr>
          <w:color w:val="4F81BD" w:themeColor="accent1"/>
        </w:rPr>
        <w:br/>
        <w:t xml:space="preserve">Datum vypracování: </w:t>
      </w:r>
      <w:proofErr w:type="gramStart"/>
      <w:r>
        <w:t>19.10.2011</w:t>
      </w:r>
      <w:proofErr w:type="gramEnd"/>
    </w:p>
    <w:p w:rsidR="00E51859" w:rsidRDefault="00E51859" w:rsidP="00E51859">
      <w:r>
        <w:br w:type="page"/>
      </w:r>
    </w:p>
    <w:p w:rsidR="00E51859" w:rsidRDefault="00E51859" w:rsidP="00E51859">
      <w:pPr>
        <w:pStyle w:val="Nadpis1"/>
      </w:pPr>
      <w:r>
        <w:lastRenderedPageBreak/>
        <w:t>Úvod</w:t>
      </w:r>
    </w:p>
    <w:p w:rsidR="00E51859" w:rsidRDefault="00E51859" w:rsidP="00E51859">
      <w:r>
        <w:t xml:space="preserve">Cílem projektu </w:t>
      </w:r>
      <w:proofErr w:type="spellStart"/>
      <w:r>
        <w:t>ProTurist</w:t>
      </w:r>
      <w:proofErr w:type="spellEnd"/>
      <w:r>
        <w:t xml:space="preserve"> je vytvoření integrovaného webového systému pro správu turistických aktivit uživatele. Systém bude </w:t>
      </w:r>
      <w:proofErr w:type="spellStart"/>
      <w:r>
        <w:t>usnadnovat</w:t>
      </w:r>
      <w:proofErr w:type="spellEnd"/>
      <w:r>
        <w:t xml:space="preserve"> práci uživateli turistického portálu </w:t>
      </w:r>
      <w:proofErr w:type="spellStart"/>
      <w:r>
        <w:t>tim</w:t>
      </w:r>
      <w:proofErr w:type="spellEnd"/>
      <w:r>
        <w:t xml:space="preserve">, že mu bude nabízet různé </w:t>
      </w:r>
      <w:proofErr w:type="gramStart"/>
      <w:r>
        <w:t>služby jako</w:t>
      </w:r>
      <w:proofErr w:type="gramEnd"/>
      <w:r>
        <w:t xml:space="preserve"> jsou: seznam ubytovacích zařízení, možnost tras plánování výletů a </w:t>
      </w:r>
      <w:proofErr w:type="spellStart"/>
      <w:r>
        <w:t>návštev</w:t>
      </w:r>
      <w:proofErr w:type="spellEnd"/>
      <w:r>
        <w:t xml:space="preserve">, seznam kulturních akcí, seznamy památek či jiných zajímavých míst. </w:t>
      </w:r>
    </w:p>
    <w:p w:rsidR="00E51859" w:rsidRDefault="00E51859" w:rsidP="00E51859">
      <w:pPr>
        <w:pStyle w:val="Nadpis1"/>
      </w:pPr>
      <w:r>
        <w:t>Kladné stránky projektu</w:t>
      </w:r>
    </w:p>
    <w:p w:rsidR="00E51859" w:rsidRPr="00E51859" w:rsidRDefault="00E51859" w:rsidP="00E51859">
      <w:pPr>
        <w:rPr>
          <w:lang w:eastAsia="en-US"/>
        </w:rPr>
      </w:pPr>
    </w:p>
    <w:p w:rsidR="00E51859" w:rsidRDefault="00E51859" w:rsidP="00E51859">
      <w:pPr>
        <w:pStyle w:val="Odstavecseseznamem"/>
        <w:numPr>
          <w:ilvl w:val="0"/>
          <w:numId w:val="9"/>
        </w:numPr>
      </w:pPr>
      <w:r>
        <w:t xml:space="preserve">Vytvořené uživatelské </w:t>
      </w:r>
      <w:proofErr w:type="gramStart"/>
      <w:r>
        <w:t>rozhraní  je</w:t>
      </w:r>
      <w:proofErr w:type="gramEnd"/>
      <w:r>
        <w:t xml:space="preserve"> dobré ,jednoduché ,</w:t>
      </w:r>
      <w:r w:rsidRPr="009C1C96">
        <w:t xml:space="preserve"> dobře  čiteln</w:t>
      </w:r>
      <w:r>
        <w:t>é.</w:t>
      </w:r>
    </w:p>
    <w:p w:rsidR="00E51859" w:rsidRPr="00E51859" w:rsidRDefault="00E51859" w:rsidP="00E51859">
      <w:pPr>
        <w:pStyle w:val="Odstavecseseznamem"/>
        <w:numPr>
          <w:ilvl w:val="0"/>
          <w:numId w:val="9"/>
        </w:numPr>
        <w:rPr>
          <w:b/>
        </w:rPr>
      </w:pPr>
      <w:r w:rsidRPr="00B90C52">
        <w:t xml:space="preserve">Požadavky na </w:t>
      </w:r>
      <w:proofErr w:type="gramStart"/>
      <w:r w:rsidRPr="00B90C52">
        <w:t>systém</w:t>
      </w:r>
      <w:r>
        <w:t xml:space="preserve"> </w:t>
      </w:r>
      <w:r w:rsidRPr="00B90C52">
        <w:t>,</w:t>
      </w:r>
      <w:r w:rsidRPr="00E51859">
        <w:rPr>
          <w:i/>
          <w:iCs/>
        </w:rPr>
        <w:t xml:space="preserve"> </w:t>
      </w:r>
      <w:proofErr w:type="spellStart"/>
      <w:r w:rsidRPr="00B90C52">
        <w:t>Ganttův</w:t>
      </w:r>
      <w:proofErr w:type="spellEnd"/>
      <w:proofErr w:type="gramEnd"/>
      <w:r w:rsidRPr="00B90C52">
        <w:t xml:space="preserve"> model</w:t>
      </w:r>
      <w:r>
        <w:t xml:space="preserve"> , jsou v pořádku.</w:t>
      </w:r>
    </w:p>
    <w:p w:rsidR="00E51859" w:rsidRDefault="00E51859" w:rsidP="00E51859">
      <w:pPr>
        <w:pStyle w:val="Odstavecseseznamem"/>
        <w:numPr>
          <w:ilvl w:val="0"/>
          <w:numId w:val="9"/>
        </w:numPr>
      </w:pPr>
      <w:r w:rsidRPr="0005157A">
        <w:t xml:space="preserve">Jazyková a stylistická kvalita </w:t>
      </w:r>
      <w:proofErr w:type="gramStart"/>
      <w:r>
        <w:t xml:space="preserve">práce </w:t>
      </w:r>
      <w:r w:rsidRPr="0005157A">
        <w:t xml:space="preserve"> je</w:t>
      </w:r>
      <w:proofErr w:type="gramEnd"/>
      <w:r w:rsidRPr="0005157A">
        <w:t xml:space="preserve"> na dobré úr</w:t>
      </w:r>
      <w:r>
        <w:t xml:space="preserve">ovni, text je dobře  čitelný a </w:t>
      </w:r>
      <w:r w:rsidRPr="0005157A">
        <w:t>srozumitelný. Po obsahové stránce nemám téměř žádné připomínky neboť práce má vyváženou strukturu, je</w:t>
      </w:r>
      <w:r>
        <w:t xml:space="preserve"> </w:t>
      </w:r>
      <w:r w:rsidRPr="0005157A">
        <w:t>logicky uspořádaná</w:t>
      </w:r>
      <w:r>
        <w:t>.</w:t>
      </w:r>
    </w:p>
    <w:p w:rsidR="00E51859" w:rsidRDefault="00E51859" w:rsidP="00E51859">
      <w:pPr>
        <w:pStyle w:val="Nadpis1"/>
      </w:pPr>
      <w:r>
        <w:t>Záporné stránky projektu</w:t>
      </w:r>
    </w:p>
    <w:p w:rsidR="00E51859" w:rsidRDefault="00E51859" w:rsidP="00E51859">
      <w:pPr>
        <w:pStyle w:val="Odstavecseseznamem"/>
        <w:numPr>
          <w:ilvl w:val="0"/>
          <w:numId w:val="11"/>
        </w:numPr>
      </w:pPr>
      <w:r>
        <w:t xml:space="preserve">Analýza  projektu  a  </w:t>
      </w:r>
      <w:r w:rsidRPr="00E51859">
        <w:rPr>
          <w:iCs/>
        </w:rPr>
        <w:t xml:space="preserve">matice </w:t>
      </w:r>
      <w:proofErr w:type="gramStart"/>
      <w:r w:rsidRPr="00E51859">
        <w:rPr>
          <w:iCs/>
        </w:rPr>
        <w:t>zodpovědnosti</w:t>
      </w:r>
      <w:r>
        <w:t xml:space="preserve">  ještě</w:t>
      </w:r>
      <w:proofErr w:type="gramEnd"/>
      <w:r>
        <w:t xml:space="preserve"> nejsou  </w:t>
      </w:r>
      <w:proofErr w:type="spellStart"/>
      <w:r>
        <w:t>detailné</w:t>
      </w:r>
      <w:proofErr w:type="spellEnd"/>
      <w:r>
        <w:t xml:space="preserve">  .</w:t>
      </w:r>
    </w:p>
    <w:p w:rsidR="00E51859" w:rsidRDefault="00E51859" w:rsidP="00E51859">
      <w:pPr>
        <w:pStyle w:val="Nadpis1"/>
      </w:pPr>
      <w:r>
        <w:t>Nedostatky</w:t>
      </w:r>
    </w:p>
    <w:p w:rsidR="00E51859" w:rsidRDefault="00E51859" w:rsidP="00E51859">
      <w:pPr>
        <w:pStyle w:val="Odstavecseseznamem"/>
        <w:numPr>
          <w:ilvl w:val="0"/>
          <w:numId w:val="10"/>
        </w:numPr>
      </w:pPr>
      <w:r>
        <w:t>Na stránkách projektu není žádný návrhový model</w:t>
      </w:r>
    </w:p>
    <w:p w:rsidR="00E51859" w:rsidRPr="00E51859" w:rsidRDefault="00E51859" w:rsidP="00E5185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t xml:space="preserve">Není </w:t>
      </w:r>
      <w:proofErr w:type="gramStart"/>
      <w:r>
        <w:t>uvedeno jak</w:t>
      </w:r>
      <w:proofErr w:type="gramEnd"/>
      <w:r>
        <w:t xml:space="preserve"> se bude systém testovat</w:t>
      </w:r>
    </w:p>
    <w:p w:rsidR="00E51859" w:rsidRPr="00837DDD" w:rsidRDefault="00E51859" w:rsidP="00E51859">
      <w:pPr>
        <w:pStyle w:val="Nadpis1"/>
      </w:pPr>
      <w:r>
        <w:t>Závěr</w:t>
      </w:r>
    </w:p>
    <w:p w:rsidR="00E51859" w:rsidRPr="009C1C96" w:rsidRDefault="00E51859" w:rsidP="00E51859">
      <w:r>
        <w:t xml:space="preserve">Tento </w:t>
      </w:r>
      <w:proofErr w:type="gramStart"/>
      <w:r>
        <w:t>projekt  ještě</w:t>
      </w:r>
      <w:proofErr w:type="gramEnd"/>
      <w:r>
        <w:t xml:space="preserve"> není  hotový  </w:t>
      </w:r>
      <w:r w:rsidRPr="00837DDD">
        <w:t xml:space="preserve">a vzhledem k výše </w:t>
      </w:r>
      <w:r>
        <w:t xml:space="preserve"> </w:t>
      </w:r>
      <w:r w:rsidRPr="00837DDD">
        <w:t xml:space="preserve">uvedeným připomínkám </w:t>
      </w:r>
      <w:r>
        <w:t>o</w:t>
      </w:r>
      <w:r w:rsidRPr="00837DDD">
        <w:t>hodno</w:t>
      </w:r>
      <w:r>
        <w:t>t</w:t>
      </w:r>
      <w:r w:rsidRPr="00837DDD">
        <w:t xml:space="preserve">í </w:t>
      </w:r>
      <w:r>
        <w:t>m kvalitu toho projektu  :  dobře</w:t>
      </w:r>
      <w:r w:rsidRPr="00837DDD">
        <w:t>.</w:t>
      </w:r>
    </w:p>
    <w:p w:rsidR="00EA3910" w:rsidRPr="00A3494A" w:rsidRDefault="00EA3910" w:rsidP="00E51859"/>
    <w:sectPr w:rsidR="00EA3910" w:rsidRPr="00A3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A21"/>
    <w:multiLevelType w:val="hybridMultilevel"/>
    <w:tmpl w:val="0D2EFF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3704E"/>
    <w:multiLevelType w:val="hybridMultilevel"/>
    <w:tmpl w:val="E33ABD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45372"/>
    <w:multiLevelType w:val="hybridMultilevel"/>
    <w:tmpl w:val="19F04B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5313A"/>
    <w:multiLevelType w:val="hybridMultilevel"/>
    <w:tmpl w:val="5A7A8C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36055"/>
    <w:multiLevelType w:val="hybridMultilevel"/>
    <w:tmpl w:val="B8DC82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4311E"/>
    <w:multiLevelType w:val="hybridMultilevel"/>
    <w:tmpl w:val="1E0AAA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608F4"/>
    <w:multiLevelType w:val="hybridMultilevel"/>
    <w:tmpl w:val="69C8B6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B6ED0"/>
    <w:multiLevelType w:val="hybridMultilevel"/>
    <w:tmpl w:val="E138C1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D6D0F"/>
    <w:multiLevelType w:val="hybridMultilevel"/>
    <w:tmpl w:val="4C96A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87C3F"/>
    <w:multiLevelType w:val="hybridMultilevel"/>
    <w:tmpl w:val="1BB41E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8676F"/>
    <w:multiLevelType w:val="hybridMultilevel"/>
    <w:tmpl w:val="254A05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59"/>
    <w:rsid w:val="00066875"/>
    <w:rsid w:val="0024587B"/>
    <w:rsid w:val="002C7AE7"/>
    <w:rsid w:val="00311B4E"/>
    <w:rsid w:val="003F4058"/>
    <w:rsid w:val="00493EC0"/>
    <w:rsid w:val="00653A70"/>
    <w:rsid w:val="00683239"/>
    <w:rsid w:val="006B46B6"/>
    <w:rsid w:val="008200AF"/>
    <w:rsid w:val="008E6502"/>
    <w:rsid w:val="008F3BE2"/>
    <w:rsid w:val="00A3494A"/>
    <w:rsid w:val="00A4423B"/>
    <w:rsid w:val="00B50F23"/>
    <w:rsid w:val="00D74DD7"/>
    <w:rsid w:val="00DF56E5"/>
    <w:rsid w:val="00E176FE"/>
    <w:rsid w:val="00E3282C"/>
    <w:rsid w:val="00E51859"/>
    <w:rsid w:val="00EA3910"/>
    <w:rsid w:val="00F64742"/>
    <w:rsid w:val="00F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1859"/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11B4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E36C0A" w:themeColor="accent6" w:themeShade="BF"/>
      <w:sz w:val="28"/>
      <w:szCs w:val="28"/>
      <w:lang w:eastAsia="en-US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1B4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E36C0A" w:themeColor="accent6" w:themeShade="BF"/>
      <w:sz w:val="26"/>
      <w:szCs w:val="26"/>
      <w:lang w:eastAsia="en-US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1B4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1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  <w:rPr>
      <w:rFonts w:ascii="Arial" w:eastAsiaTheme="minorHAnsi" w:hAnsi="Arial"/>
      <w:sz w:val="24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311B4E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11B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ezmezer">
    <w:name w:val="No Spacing"/>
    <w:uiPriority w:val="1"/>
    <w:qFormat/>
    <w:rsid w:val="00311B4E"/>
    <w:pPr>
      <w:spacing w:after="0" w:line="240" w:lineRule="auto"/>
    </w:pPr>
    <w:rPr>
      <w:rFonts w:ascii="Arial" w:hAnsi="Arial"/>
      <w:sz w:val="24"/>
    </w:rPr>
  </w:style>
  <w:style w:type="paragraph" w:styleId="Normlnweb">
    <w:name w:val="Normal (Web)"/>
    <w:basedOn w:val="Normln"/>
    <w:uiPriority w:val="99"/>
    <w:semiHidden/>
    <w:unhideWhenUsed/>
    <w:rsid w:val="00E5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E51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51859"/>
    <w:rPr>
      <w:rFonts w:eastAsiaTheme="minorEastAsia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11B4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E36C0A" w:themeColor="accent6" w:themeShade="BF"/>
      <w:sz w:val="28"/>
      <w:szCs w:val="28"/>
      <w:lang w:eastAsia="en-US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1B4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E36C0A" w:themeColor="accent6" w:themeShade="BF"/>
      <w:sz w:val="26"/>
      <w:szCs w:val="26"/>
      <w:lang w:eastAsia="en-US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1B4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1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1B4E"/>
    <w:rPr>
      <w:rFonts w:ascii="Arial" w:eastAsiaTheme="majorEastAsia" w:hAnsi="Arial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  <w:rPr>
      <w:rFonts w:ascii="Arial" w:eastAsiaTheme="minorHAnsi" w:hAnsi="Arial"/>
      <w:sz w:val="24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311B4E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11B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ezmezer">
    <w:name w:val="No Spacing"/>
    <w:uiPriority w:val="1"/>
    <w:qFormat/>
    <w:rsid w:val="00311B4E"/>
    <w:pPr>
      <w:spacing w:after="0" w:line="240" w:lineRule="auto"/>
    </w:pPr>
    <w:rPr>
      <w:rFonts w:ascii="Arial" w:hAnsi="Arial"/>
      <w:sz w:val="24"/>
    </w:rPr>
  </w:style>
  <w:style w:type="paragraph" w:styleId="Normlnweb">
    <w:name w:val="Normal (Web)"/>
    <w:basedOn w:val="Normln"/>
    <w:uiPriority w:val="99"/>
    <w:semiHidden/>
    <w:unhideWhenUsed/>
    <w:rsid w:val="00E5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E51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tin@toms-c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asma5@fel.cvut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ola\Fel_CVUT\5.semestr\sin2\system-zadavani-ukolu\branches\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</TotalTime>
  <Pages>1</Pages>
  <Words>208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cp:lastPrinted>2011-10-19T11:36:00Z</cp:lastPrinted>
  <dcterms:created xsi:type="dcterms:W3CDTF">2011-10-19T11:29:00Z</dcterms:created>
  <dcterms:modified xsi:type="dcterms:W3CDTF">2011-10-19T11:36:00Z</dcterms:modified>
</cp:coreProperties>
</file>